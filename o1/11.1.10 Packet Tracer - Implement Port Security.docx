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D4A68" w:rsidR="004D36D7" w:rsidP="00EF7070" w:rsidRDefault="0083560F" w14:paraId="0C261F10" wp14:textId="777777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xmlns:wp14="http://schemas.microsoft.com/office/word/2010/wordml" w:rsidRPr="000B0C00" w:rsidR="00112121" w:rsidP="00112121" w:rsidRDefault="00112121" w14:paraId="3F4316D6" wp14:textId="77777777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9810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430"/>
        <w:gridCol w:w="2523"/>
        <w:gridCol w:w="2430"/>
      </w:tblGrid>
      <w:tr xmlns:wp14="http://schemas.microsoft.com/office/word/2010/wordml" w:rsidRPr="000B0C00" w:rsidR="00112121" w:rsidTr="00894F19" w14:paraId="4946412F" wp14:textId="77777777">
        <w:trPr>
          <w:cantSplit/>
          <w:tblHeader/>
          <w:jc w:val="center"/>
        </w:trPr>
        <w:tc>
          <w:tcPr>
            <w:tcW w:w="24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0B0C00" w:rsidR="00112121" w:rsidP="004663E5" w:rsidRDefault="00112121" w14:paraId="1E388339" wp14:textId="77777777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0B0C00" w:rsidR="00112121" w:rsidP="004663E5" w:rsidRDefault="00112121" w14:paraId="17142C58" wp14:textId="77777777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0B0C00" w:rsidR="00112121" w:rsidP="004663E5" w:rsidRDefault="00112121" w14:paraId="051AE4FF" wp14:textId="77777777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0B0C00" w:rsidR="00112121" w:rsidP="004663E5" w:rsidRDefault="00112121" w14:paraId="0DB18864" wp14:textId="77777777">
            <w:pPr>
              <w:pStyle w:val="TableHeading"/>
            </w:pPr>
            <w:r w:rsidRPr="000B0C00">
              <w:t>Subnet Mask</w:t>
            </w:r>
          </w:p>
        </w:tc>
      </w:tr>
      <w:tr xmlns:wp14="http://schemas.microsoft.com/office/word/2010/wordml" w:rsidRPr="00CE7D55" w:rsidR="00112121" w:rsidTr="00894F19" w14:paraId="01F81B77" wp14:textId="77777777">
        <w:trPr>
          <w:cantSplit/>
          <w:jc w:val="center"/>
        </w:trPr>
        <w:tc>
          <w:tcPr>
            <w:tcW w:w="2427" w:type="dxa"/>
            <w:vAlign w:val="center"/>
          </w:tcPr>
          <w:p w:rsidRPr="00CE7D55" w:rsidR="00112121" w:rsidP="004663E5" w:rsidRDefault="00112121" w14:paraId="28DDA07A" wp14:textId="77777777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2E96BCCD" wp14:textId="77777777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:rsidRPr="00CE7D55" w:rsidR="00112121" w:rsidP="004663E5" w:rsidRDefault="00112121" w14:paraId="1AB70CC1" wp14:textId="77777777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6ACC76BE" wp14:textId="77777777">
            <w:pPr>
              <w:pStyle w:val="TableText"/>
            </w:pPr>
            <w:r w:rsidRPr="00CE7D55">
              <w:t>255.255.255.0</w:t>
            </w:r>
          </w:p>
        </w:tc>
      </w:tr>
      <w:tr xmlns:wp14="http://schemas.microsoft.com/office/word/2010/wordml" w:rsidRPr="00CE7D55" w:rsidR="00112121" w:rsidTr="00894F19" w14:paraId="7993E98D" wp14:textId="77777777">
        <w:trPr>
          <w:cantSplit/>
          <w:jc w:val="center"/>
        </w:trPr>
        <w:tc>
          <w:tcPr>
            <w:tcW w:w="2427" w:type="dxa"/>
            <w:vAlign w:val="center"/>
          </w:tcPr>
          <w:p w:rsidRPr="00CE7D55" w:rsidR="00112121" w:rsidP="004663E5" w:rsidRDefault="00112121" w14:paraId="69733F17" wp14:textId="77777777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5D529CA9" wp14:textId="77777777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:rsidRPr="00CE7D55" w:rsidR="00112121" w:rsidP="004663E5" w:rsidRDefault="00112121" w14:paraId="57B2AF9F" wp14:textId="77777777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024253F1" wp14:textId="77777777">
            <w:pPr>
              <w:pStyle w:val="TableText"/>
            </w:pPr>
            <w:r w:rsidRPr="00CE7D55">
              <w:t>255.255.255.0</w:t>
            </w:r>
          </w:p>
        </w:tc>
      </w:tr>
      <w:tr xmlns:wp14="http://schemas.microsoft.com/office/word/2010/wordml" w:rsidRPr="00CE7D55" w:rsidR="00112121" w:rsidTr="00894F19" w14:paraId="0E8A14F4" wp14:textId="77777777">
        <w:trPr>
          <w:cantSplit/>
          <w:jc w:val="center"/>
        </w:trPr>
        <w:tc>
          <w:tcPr>
            <w:tcW w:w="2427" w:type="dxa"/>
            <w:vAlign w:val="center"/>
          </w:tcPr>
          <w:p w:rsidRPr="00CE7D55" w:rsidR="00112121" w:rsidP="004663E5" w:rsidRDefault="00112121" w14:paraId="59305C43" wp14:textId="77777777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36337622" wp14:textId="77777777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:rsidRPr="00CE7D55" w:rsidR="00112121" w:rsidP="004663E5" w:rsidRDefault="00112121" w14:paraId="2417C9DB" wp14:textId="77777777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00151070" wp14:textId="77777777">
            <w:pPr>
              <w:pStyle w:val="TableText"/>
            </w:pPr>
            <w:r w:rsidRPr="00CE7D55">
              <w:t>255.255.255.0</w:t>
            </w:r>
          </w:p>
        </w:tc>
      </w:tr>
      <w:tr xmlns:wp14="http://schemas.microsoft.com/office/word/2010/wordml" w:rsidRPr="00CE7D55" w:rsidR="00112121" w:rsidTr="00894F19" w14:paraId="623F0F54" wp14:textId="77777777">
        <w:trPr>
          <w:cantSplit/>
          <w:jc w:val="center"/>
        </w:trPr>
        <w:tc>
          <w:tcPr>
            <w:tcW w:w="2427" w:type="dxa"/>
            <w:vAlign w:val="center"/>
          </w:tcPr>
          <w:p w:rsidRPr="00CE7D55" w:rsidR="00112121" w:rsidP="004663E5" w:rsidRDefault="00112121" w14:paraId="59A2C0C3" wp14:textId="77777777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0038DE31" wp14:textId="77777777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:rsidRPr="00CE7D55" w:rsidR="00112121" w:rsidP="004663E5" w:rsidRDefault="00112121" w14:paraId="09EBCF66" wp14:textId="77777777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:rsidRPr="00CE7D55" w:rsidR="00112121" w:rsidP="004663E5" w:rsidRDefault="00112121" w14:paraId="799740F8" wp14:textId="77777777">
            <w:pPr>
              <w:pStyle w:val="TableText"/>
            </w:pPr>
            <w:r w:rsidRPr="00CE7D55">
              <w:t>255.255.255.0</w:t>
            </w:r>
          </w:p>
        </w:tc>
      </w:tr>
    </w:tbl>
    <w:p xmlns:wp14="http://schemas.microsoft.com/office/word/2010/wordml" w:rsidRPr="006E6581" w:rsidR="00112121" w:rsidP="00112121" w:rsidRDefault="00112121" w14:paraId="6510F2A9" wp14:textId="77777777">
      <w:pPr>
        <w:pStyle w:val="Heading1"/>
        <w:numPr>
          <w:ilvl w:val="0"/>
          <w:numId w:val="3"/>
        </w:numPr>
      </w:pPr>
      <w:r w:rsidRPr="00BB73FF">
        <w:t>Objective</w:t>
      </w:r>
    </w:p>
    <w:p xmlns:wp14="http://schemas.microsoft.com/office/word/2010/wordml" w:rsidR="00112121" w:rsidP="00112121" w:rsidRDefault="00112121" w14:paraId="27486A54" wp14:textId="77777777">
      <w:pPr>
        <w:pStyle w:val="BodyTextL25Bold"/>
      </w:pPr>
      <w:r>
        <w:t>Part 1: Configure Port Security</w:t>
      </w:r>
    </w:p>
    <w:p xmlns:wp14="http://schemas.microsoft.com/office/word/2010/wordml" w:rsidRPr="004C0909" w:rsidR="00112121" w:rsidP="00112121" w:rsidRDefault="00112121" w14:paraId="07813391" wp14:textId="77777777">
      <w:pPr>
        <w:pStyle w:val="BodyTextL25Bold"/>
      </w:pPr>
      <w:r>
        <w:t>Part 2: Verify Port Security</w:t>
      </w:r>
    </w:p>
    <w:p xmlns:wp14="http://schemas.microsoft.com/office/word/2010/wordml" w:rsidRPr="00C07FD9" w:rsidR="00112121" w:rsidP="00112121" w:rsidRDefault="00112121" w14:paraId="2E0A6F91" wp14:textId="77777777">
      <w:pPr>
        <w:pStyle w:val="Heading1"/>
        <w:numPr>
          <w:ilvl w:val="0"/>
          <w:numId w:val="3"/>
        </w:numPr>
      </w:pPr>
      <w:r>
        <w:t>Background</w:t>
      </w:r>
    </w:p>
    <w:p xmlns:wp14="http://schemas.microsoft.com/office/word/2010/wordml" w:rsidR="00112121" w:rsidP="00112121" w:rsidRDefault="00112121" w14:paraId="064515A1" wp14:textId="77777777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xmlns:wp14="http://schemas.microsoft.com/office/word/2010/wordml" w:rsidR="00112121" w:rsidP="00112121" w:rsidRDefault="00112121" w14:paraId="60CD2B97" wp14:textId="77777777">
      <w:pPr>
        <w:pStyle w:val="Heading2"/>
      </w:pPr>
      <w:r>
        <w:t>Configure Port Security</w:t>
      </w:r>
    </w:p>
    <w:p xmlns:wp14="http://schemas.microsoft.com/office/word/2010/wordml" w:rsidR="00112121" w:rsidP="006B05FB" w:rsidRDefault="00112121" w14:paraId="08ECA2AB" wp14:textId="77777777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xmlns:wp14="http://schemas.microsoft.com/office/word/2010/wordml" w:rsidR="00E55CEF" w:rsidP="00E55CEF" w:rsidRDefault="00E55CEF" w14:paraId="1707A50E" wp14:textId="77777777">
      <w:pPr>
        <w:pStyle w:val="ConfigWindow"/>
      </w:pPr>
      <w:r>
        <w:t>Open Configuration Window</w:t>
      </w:r>
    </w:p>
    <w:p xmlns:wp14="http://schemas.microsoft.com/office/word/2010/wordml" w:rsidR="00112121" w:rsidP="00D91680" w:rsidRDefault="00112121" w14:paraId="3245BF1E" wp14:textId="77777777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xmlns:wp14="http://schemas.microsoft.com/office/word/2010/wordml" w:rsidRPr="0025065C" w:rsidR="00112121" w:rsidP="00112121" w:rsidRDefault="00112121" w14:paraId="04BFDFC2" wp14:textId="77777777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switchport port-security</w:t>
      </w:r>
    </w:p>
    <w:p xmlns:wp14="http://schemas.microsoft.com/office/word/2010/wordml" w:rsidR="00112121" w:rsidP="00112121" w:rsidRDefault="00112121" w14:paraId="7D88E84B" wp14:textId="77777777">
      <w:pPr>
        <w:pStyle w:val="SubStepAlpha"/>
      </w:pPr>
      <w:r>
        <w:t>Set the maximum so that only one device can access the Fast Ethernet ports 0/1 and 0/2.</w:t>
      </w:r>
    </w:p>
    <w:p xmlns:wp14="http://schemas.microsoft.com/office/word/2010/wordml" w:rsidRPr="0025065C" w:rsidR="00112121" w:rsidP="00112121" w:rsidRDefault="00112121" w14:paraId="0848F988" wp14:textId="77777777">
      <w:pPr>
        <w:pStyle w:val="CMD"/>
      </w:pPr>
      <w:r w:rsidRPr="0025065C">
        <w:t>S1(config-if-</w:t>
      </w:r>
      <w:proofErr w:type="gramStart"/>
      <w:r w:rsidRPr="0025065C">
        <w:t>range)#</w:t>
      </w:r>
      <w:proofErr w:type="gramEnd"/>
      <w:r w:rsidRPr="0025065C">
        <w:t xml:space="preserve"> </w:t>
      </w:r>
      <w:r w:rsidRPr="0025065C">
        <w:rPr>
          <w:b/>
        </w:rPr>
        <w:t>switchport port-security maximum 1</w:t>
      </w:r>
    </w:p>
    <w:p xmlns:wp14="http://schemas.microsoft.com/office/word/2010/wordml" w:rsidR="00112121" w:rsidP="00112121" w:rsidRDefault="00112121" w14:paraId="26248215" wp14:textId="77777777">
      <w:pPr>
        <w:pStyle w:val="SubStepAlpha"/>
      </w:pPr>
      <w:r>
        <w:t xml:space="preserve">Secure the ports so that the MAC address of a device is dynamically learned and added to the running configuration. </w:t>
      </w:r>
    </w:p>
    <w:p xmlns:wp14="http://schemas.microsoft.com/office/word/2010/wordml" w:rsidRPr="007F2269" w:rsidR="00112121" w:rsidP="00112121" w:rsidRDefault="00112121" w14:paraId="7217BE4A" wp14:textId="77777777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mac-address sticky</w:t>
      </w:r>
    </w:p>
    <w:p xmlns:wp14="http://schemas.microsoft.com/office/word/2010/wordml" w:rsidR="00112121" w:rsidP="00112121" w:rsidRDefault="00112121" w14:paraId="381957A6" wp14:textId="77777777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xmlns:wp14="http://schemas.microsoft.com/office/word/2010/wordml" w:rsidRPr="007F2269" w:rsidR="00112121" w:rsidP="00112121" w:rsidRDefault="00112121" w14:paraId="02E35903" wp14:textId="77777777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violation restrict</w:t>
      </w:r>
    </w:p>
    <w:p xmlns:wp14="http://schemas.microsoft.com/office/word/2010/wordml" w:rsidRPr="00FB0BF3" w:rsidR="00112121" w:rsidP="00112121" w:rsidRDefault="00112121" w14:paraId="17DB0B12" wp14:textId="77777777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xmlns:wp14="http://schemas.microsoft.com/office/word/2010/wordml" w:rsidRPr="007F2269" w:rsidR="00112121" w:rsidP="00112121" w:rsidRDefault="00112121" w14:paraId="62C84F29" wp14:textId="77777777">
      <w:pPr>
        <w:pStyle w:val="CMD"/>
        <w:rPr>
          <w:b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interface range f0/3 - 24 , g0/1 - 2</w:t>
      </w:r>
    </w:p>
    <w:p xmlns:wp14="http://schemas.microsoft.com/office/word/2010/wordml" w:rsidRPr="0025065C" w:rsidR="00112121" w:rsidP="00112121" w:rsidRDefault="00112121" w14:paraId="3228F821" wp14:textId="77777777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shutdown</w:t>
      </w:r>
    </w:p>
    <w:p xmlns:wp14="http://schemas.microsoft.com/office/word/2010/wordml" w:rsidR="00112121" w:rsidP="00112121" w:rsidRDefault="00112121" w14:paraId="6A5E25A5" wp14:textId="77777777">
      <w:pPr>
        <w:pStyle w:val="Heading2"/>
      </w:pPr>
      <w:r>
        <w:t>Verify Port Security</w:t>
      </w:r>
    </w:p>
    <w:p xmlns:wp14="http://schemas.microsoft.com/office/word/2010/wordml" w:rsidR="00112121" w:rsidP="00112121" w:rsidRDefault="00112121" w14:paraId="16B40F0F" wp14:textId="77777777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xmlns:wp14="http://schemas.microsoft.com/office/word/2010/wordml" w:rsidR="00112121" w:rsidP="00112121" w:rsidRDefault="00112121" w14:paraId="1892F858" wp14:textId="77777777">
      <w:pPr>
        <w:pStyle w:val="SubStepAlpha"/>
      </w:pPr>
      <w:r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xmlns:wp14="http://schemas.microsoft.com/office/word/2010/wordml" w:rsidRPr="007F2269" w:rsidR="00112121" w:rsidP="00112121" w:rsidRDefault="00112121" w14:paraId="5AD3617E" wp14:textId="77777777">
      <w:pPr>
        <w:pStyle w:val="CMD"/>
        <w:rPr>
          <w:rStyle w:val="DevConfigGray"/>
        </w:rPr>
      </w:pPr>
      <w:r w:rsidRPr="007F2269">
        <w:lastRenderedPageBreak/>
        <w:t xml:space="preserve">S1# </w:t>
      </w:r>
      <w:r w:rsidRPr="007F2269">
        <w:rPr>
          <w:b/>
        </w:rPr>
        <w:t>show run | begin interface</w:t>
      </w:r>
    </w:p>
    <w:p xmlns:wp14="http://schemas.microsoft.com/office/word/2010/wordml" w:rsidR="00112121" w:rsidP="00112121" w:rsidRDefault="00112121" w14:paraId="2DBF882A" wp14:textId="77777777">
      <w:pPr>
        <w:pStyle w:val="SubStepAlpha"/>
      </w:pPr>
      <w:r>
        <w:t>Use port-security show commands to display configuration information.</w:t>
      </w:r>
    </w:p>
    <w:p xmlns:wp14="http://schemas.microsoft.com/office/word/2010/wordml" w:rsidRPr="007F2269" w:rsidR="00112121" w:rsidP="00112121" w:rsidRDefault="00112121" w14:paraId="2C753EDD" wp14:textId="77777777">
      <w:pPr>
        <w:pStyle w:val="CMD"/>
        <w:rPr>
          <w:b/>
        </w:rPr>
      </w:pPr>
      <w:r w:rsidRPr="007F2269">
        <w:t>S1#</w:t>
      </w:r>
      <w:r w:rsidRPr="007F2269">
        <w:rPr>
          <w:b/>
        </w:rPr>
        <w:t xml:space="preserve"> show port-security</w:t>
      </w:r>
    </w:p>
    <w:p xmlns:wp14="http://schemas.microsoft.com/office/word/2010/wordml" w:rsidRPr="0025065C" w:rsidR="00112121" w:rsidP="00112121" w:rsidRDefault="00112121" w14:paraId="061B0AA2" wp14:textId="77777777">
      <w:pPr>
        <w:pStyle w:val="CMD"/>
        <w:rPr>
          <w:rStyle w:val="DevConfigGray"/>
        </w:rPr>
      </w:pPr>
      <w:r w:rsidRPr="007F2269">
        <w:t>S1#</w:t>
      </w:r>
      <w:r w:rsidRPr="007F2269">
        <w:rPr>
          <w:b/>
        </w:rPr>
        <w:t xml:space="preserve"> show port-security address</w:t>
      </w:r>
    </w:p>
    <w:p xmlns:wp14="http://schemas.microsoft.com/office/word/2010/wordml" w:rsidR="00112121" w:rsidP="00112121" w:rsidRDefault="00112121" w14:paraId="38F7136F" wp14:textId="77777777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xmlns:wp14="http://schemas.microsoft.com/office/word/2010/wordml" w:rsidRPr="0059440A" w:rsidR="00112121" w:rsidP="00112121" w:rsidRDefault="00112121" w14:paraId="4D88B767" wp14:textId="77777777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xmlns:wp14="http://schemas.microsoft.com/office/word/2010/wordml" w:rsidR="00112121" w:rsidP="00112121" w:rsidRDefault="00112121" w14:paraId="5C565C7F" wp14:textId="77777777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xmlns:wp14="http://schemas.microsoft.com/office/word/2010/wordml" w:rsidR="00112121" w:rsidP="00112121" w:rsidRDefault="00112121" w14:paraId="24562829" wp14:textId="77777777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xmlns:wp14="http://schemas.microsoft.com/office/word/2010/wordml" w:rsidR="00112121" w:rsidP="00112121" w:rsidRDefault="00112121" w14:paraId="605973AA" wp14:textId="77777777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xmlns:wp14="http://schemas.microsoft.com/office/word/2010/wordml" w:rsidR="00E55CEF" w:rsidP="00E55CEF" w:rsidRDefault="00E55CEF" w14:paraId="140CD69C" wp14:textId="77777777">
      <w:pPr>
        <w:pStyle w:val="ConfigWindow"/>
        <w:rPr>
          <w:b/>
        </w:rPr>
      </w:pPr>
      <w:r>
        <w:t>Close Configuration Window</w:t>
      </w:r>
    </w:p>
    <w:p xmlns:wp14="http://schemas.microsoft.com/office/word/2010/wordml" w:rsidR="00112121" w:rsidP="00E55CEF" w:rsidRDefault="00112121" w14:paraId="1A846E31" wp14:textId="77777777">
      <w:pPr>
        <w:pStyle w:val="Heading3"/>
      </w:pPr>
      <w:r>
        <w:t>Question:</w:t>
      </w:r>
    </w:p>
    <w:p xmlns:wp14="http://schemas.microsoft.com/office/word/2010/wordml" w:rsidR="00112121" w:rsidP="00E55CEF" w:rsidRDefault="00112121" w14:paraId="1052DD0D" wp14:textId="77777777">
      <w:pPr>
        <w:pStyle w:val="BodyTextL50"/>
        <w:spacing w:before="0"/>
      </w:pPr>
      <w:r>
        <w:t>How many violations have occurred?</w:t>
      </w:r>
    </w:p>
    <w:p xmlns:wp14="http://schemas.microsoft.com/office/word/2010/wordml" w:rsidR="00112121" w:rsidP="00112121" w:rsidRDefault="00112121" w14:paraId="2FA38229" wp14:textId="77777777">
      <w:pPr>
        <w:pStyle w:val="AnswerLineL50"/>
      </w:pPr>
      <w:r>
        <w:t>Type your ans</w:t>
      </w:r>
      <w:bookmarkStart w:name="_GoBack" w:id="0"/>
      <w:bookmarkEnd w:id="0"/>
      <w:r>
        <w:t>wers here.</w:t>
      </w:r>
    </w:p>
    <w:p xmlns:wp14="http://schemas.microsoft.com/office/word/2010/wordml" w:rsidR="00112121" w:rsidP="00112121" w:rsidRDefault="00112121" w14:paraId="5CEAA1C1" wp14:textId="77777777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xmlns:wp14="http://schemas.microsoft.com/office/word/2010/wordml" w:rsidR="00112121" w:rsidP="00E55CEF" w:rsidRDefault="00112121" w14:paraId="7C6A2C9C" wp14:textId="77777777">
      <w:pPr>
        <w:pStyle w:val="Heading3"/>
      </w:pPr>
      <w:r>
        <w:t>Question:</w:t>
      </w:r>
    </w:p>
    <w:p xmlns:wp14="http://schemas.microsoft.com/office/word/2010/wordml" w:rsidR="00112121" w:rsidP="00E55CEF" w:rsidRDefault="00112121" w14:paraId="0370A192" wp14:textId="77777777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xmlns:wp14="http://schemas.microsoft.com/office/word/2010/wordml" w:rsidR="00112121" w:rsidP="006B05FB" w:rsidRDefault="00112121" w14:paraId="61F97304" wp14:textId="77777777">
      <w:pPr>
        <w:pStyle w:val="AnswerLineL50"/>
        <w:spacing w:after="360"/>
      </w:pPr>
      <w:r>
        <w:t>Type your answers here.</w:t>
      </w:r>
    </w:p>
    <w:p xmlns:wp14="http://schemas.microsoft.com/office/word/2010/wordml" w:rsidRPr="005F1C92" w:rsidR="00112121" w:rsidP="005F1C92" w:rsidRDefault="005F1C92" w14:paraId="3B706E66" wp14:textId="77777777">
      <w:pPr>
        <w:pStyle w:val="ConfigWindow"/>
      </w:pPr>
      <w:r w:rsidRPr="005F1C92">
        <w:t>End of Document</w:t>
      </w:r>
    </w:p>
    <w:sectPr w:rsidRPr="005F1C92" w:rsidR="00112121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560F" w:rsidP="00710659" w:rsidRDefault="0083560F" w14:paraId="0A37501D" wp14:textId="77777777">
      <w:pPr>
        <w:spacing w:after="0" w:line="240" w:lineRule="auto"/>
      </w:pPr>
      <w:r>
        <w:separator/>
      </w:r>
    </w:p>
    <w:p xmlns:wp14="http://schemas.microsoft.com/office/word/2010/wordml" w:rsidR="0083560F" w:rsidRDefault="0083560F" w14:paraId="5DAB6C7B" wp14:textId="77777777"/>
  </w:endnote>
  <w:endnote w:type="continuationSeparator" w:id="0">
    <w:p xmlns:wp14="http://schemas.microsoft.com/office/word/2010/wordml" w:rsidR="0083560F" w:rsidP="00710659" w:rsidRDefault="0083560F" w14:paraId="02EB378F" wp14:textId="77777777">
      <w:pPr>
        <w:spacing w:after="0" w:line="240" w:lineRule="auto"/>
      </w:pPr>
      <w:r>
        <w:continuationSeparator/>
      </w:r>
    </w:p>
    <w:p xmlns:wp14="http://schemas.microsoft.com/office/word/2010/wordml" w:rsidR="0083560F" w:rsidRDefault="0083560F" w14:paraId="6A05A80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B256A" w:rsidRDefault="003B256A" w14:paraId="60061E4C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82B63" w:rsidR="00926CB2" w:rsidP="00E859E3" w:rsidRDefault="008E00D5" w14:paraId="197497B4" wp14:textId="77777777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B05F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Pr="0046747B" w:rsidR="00882B63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82B63" w:rsidR="00882B63" w:rsidP="00E859E3" w:rsidRDefault="00882B63" w14:paraId="54FDC374" wp14:textId="77777777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B05F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560F" w:rsidP="00710659" w:rsidRDefault="0083560F" w14:paraId="41C8F396" wp14:textId="77777777">
      <w:pPr>
        <w:spacing w:after="0" w:line="240" w:lineRule="auto"/>
      </w:pPr>
      <w:r>
        <w:separator/>
      </w:r>
    </w:p>
    <w:p xmlns:wp14="http://schemas.microsoft.com/office/word/2010/wordml" w:rsidR="0083560F" w:rsidRDefault="0083560F" w14:paraId="72A3D3EC" wp14:textId="77777777"/>
  </w:footnote>
  <w:footnote w:type="continuationSeparator" w:id="0">
    <w:p xmlns:wp14="http://schemas.microsoft.com/office/word/2010/wordml" w:rsidR="0083560F" w:rsidP="00710659" w:rsidRDefault="0083560F" w14:paraId="0D0B940D" wp14:textId="77777777">
      <w:pPr>
        <w:spacing w:after="0" w:line="240" w:lineRule="auto"/>
      </w:pPr>
      <w:r>
        <w:continuationSeparator/>
      </w:r>
    </w:p>
    <w:p xmlns:wp14="http://schemas.microsoft.com/office/word/2010/wordml" w:rsidR="0083560F" w:rsidRDefault="0083560F" w14:paraId="0E27B00A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B256A" w:rsidRDefault="003B256A" w14:paraId="672A665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xmlns:wp14="http://schemas.microsoft.com/office/word/2010/wordml" w:rsidR="00926CB2" w:rsidP="008402F2" w:rsidRDefault="00E30673" w14:paraId="3E6F074B" wp14:textId="77777777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926CB2" w:rsidP="006C3FCF" w:rsidRDefault="00882B63" w14:paraId="5A39BBE3" wp14:textId="77777777">
    <w:pPr>
      <w:ind w:left="-288"/>
    </w:pPr>
    <w:r>
      <w:rPr>
        <w:noProof/>
      </w:rPr>
      <w:drawing>
        <wp:inline xmlns:wp14="http://schemas.microsoft.com/office/word/2010/wordprocessingDrawing"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640A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E0A"/>
    <w:rsid w:val="00443ACE"/>
    <w:rsid w:val="00444217"/>
    <w:rsid w:val="004478F4"/>
    <w:rsid w:val="00450F7A"/>
    <w:rsid w:val="00452B7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3560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B5A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1A093AB7"/>
    <w:rsid w:val="4DC302C9"/>
    <w:rsid w:val="5BD284FE"/>
    <w:rsid w:val="67EC4189"/>
    <w:rsid w:val="77227976"/>
    <w:rsid w:val="7A148520"/>
    <w:rsid w:val="7F97F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8F29"/>
  <w15:docId w15:val="{0BBF1442-6685-4115-9BBB-9292E7DFE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E524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524E5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E524E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524E5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styleId="Heading2Char" w:customStyle="1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6B05FB"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/>
    <w:rsid w:val="00E524E5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E524E5"/>
    <w:pPr>
      <w:numPr>
        <w:ilvl w:val="2"/>
        <w:numId w:val="5"/>
      </w:numPr>
    </w:pPr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BodyTextL25"/>
    <w:qFormat/>
    <w:rsid w:val="00E524E5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E524E5"/>
    <w:pPr>
      <w:numPr>
        <w:numId w:val="5"/>
      </w:numPr>
    </w:pPr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C6495E"/>
    <w:rPr>
      <w:rFonts w:ascii="Courier New" w:hAnsi="Courier New" w:eastAsia="Times New Roman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styleId="Heading5Char" w:customStyle="1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rsid w:val="00E524E5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MacroTextChar" w:customStyle="1">
    <w:name w:val="Macro Text Char"/>
    <w:basedOn w:val="DefaultParagraphFont"/>
    <w:link w:val="MacroText"/>
    <w:semiHidden/>
    <w:rsid w:val="00231DCA"/>
    <w:rPr>
      <w:rFonts w:ascii="Courier New" w:hAnsi="Courier New" w:eastAsia="Times New Roman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/>
    <w:semiHidden/>
    <w:rsid w:val="00231DCA"/>
    <w:rPr>
      <w:rFonts w:eastAsia="Times New Roman" w:cs="Arial"/>
    </w:rPr>
  </w:style>
  <w:style w:type="paragraph" w:styleId="BodyTextBold" w:customStyle="1">
    <w:name w:val="Body Text Bold"/>
    <w:basedOn w:val="BodyText"/>
    <w:next w:val="BodyTextL25"/>
    <w:link w:val="BodyTextBoldChar"/>
    <w:qFormat/>
    <w:rsid w:val="00C73E03"/>
    <w:rPr>
      <w:b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/>
    <w:rsid w:val="00C77B2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62266"/>
    <w:rsid w:val="00442E0A"/>
    <w:rsid w:val="008B6F3C"/>
    <w:rsid w:val="008F225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E2CBDC09DFF4D9FE8E720A52E97F5" ma:contentTypeVersion="6" ma:contentTypeDescription="Create a new document." ma:contentTypeScope="" ma:versionID="473e28b4e85638198446c4f071e69d5d">
  <xsd:schema xmlns:xsd="http://www.w3.org/2001/XMLSchema" xmlns:xs="http://www.w3.org/2001/XMLSchema" xmlns:p="http://schemas.microsoft.com/office/2006/metadata/properties" xmlns:ns2="d59e1dbb-9744-4eb1-89b7-da8876987413" xmlns:ns3="1523d481-5ccc-4c77-a290-512059790f08" targetNamespace="http://schemas.microsoft.com/office/2006/metadata/properties" ma:root="true" ma:fieldsID="18da6d8054815538bf82a0d0817b5d13" ns2:_="" ns3:_="">
    <xsd:import namespace="d59e1dbb-9744-4eb1-89b7-da8876987413"/>
    <xsd:import namespace="1523d481-5ccc-4c77-a290-512059790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e1dbb-9744-4eb1-89b7-da8876987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3d481-5ccc-4c77-a290-512059790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DE2C8-8653-42F3-9B7B-D0AC4AAF65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D5325-9F5C-4776-BCDC-04ED37191862}"/>
</file>

<file path=customXml/itemProps3.xml><?xml version="1.0" encoding="utf-8"?>
<ds:datastoreItem xmlns:ds="http://schemas.openxmlformats.org/officeDocument/2006/customXml" ds:itemID="{4EBEF993-FFAE-4EEC-B5E0-28CB0F693B60}"/>
</file>

<file path=customXml/itemProps4.xml><?xml version="1.0" encoding="utf-8"?>
<ds:datastoreItem xmlns:ds="http://schemas.openxmlformats.org/officeDocument/2006/customXml" ds:itemID="{1EBE2363-B955-4E2C-A05E-59510D43FC8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Suk-Yi Pennock -X (spennock - UNICON INC at Cisco)</cp:lastModifiedBy>
  <cp:revision>3</cp:revision>
  <dcterms:created xsi:type="dcterms:W3CDTF">2019-12-01T20:45:00Z</dcterms:created>
  <dcterms:modified xsi:type="dcterms:W3CDTF">2019-12-01T20:46:00Z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0x010100692E2CBDC09DFF4D9FE8E720A52E97F5</vt:lpwstr>
  </property>
</Properties>
</file>